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5CF7" w14:textId="77777777" w:rsidR="00EB0A21" w:rsidRDefault="008D3083" w:rsidP="00784614">
      <w:pPr>
        <w:rPr>
          <w:lang w:val="de-DE"/>
        </w:rPr>
      </w:pPr>
      <w:sdt>
        <w:sdtPr>
          <w:rPr>
            <w:lang w:val="de-DE"/>
          </w:rPr>
          <w:alias w:val="Nachname"/>
          <w:tag w:val="Nachname"/>
          <w:id w:val="2033683894"/>
          <w:placeholder>
            <w:docPart w:val="A3674A137F6943849E0C6519607180F3"/>
          </w:placeholder>
          <w:text/>
        </w:sdtPr>
        <w:sdtEndPr/>
        <w:sdtContent>
          <w:r w:rsidR="000802EE">
            <w:rPr>
              <w:lang w:val="de-DE"/>
            </w:rPr>
            <w:t>Nekrasova</w:t>
          </w:r>
        </w:sdtContent>
      </w:sdt>
      <w:r w:rsidR="00EB0A21">
        <w:rPr>
          <w:lang w:val="de-DE"/>
        </w:rPr>
        <w:t xml:space="preserve">, </w:t>
      </w:r>
      <w:sdt>
        <w:sdtPr>
          <w:rPr>
            <w:lang w:val="de-DE"/>
          </w:rPr>
          <w:alias w:val="Vorname"/>
          <w:tag w:val="Vorname"/>
          <w:id w:val="-644284531"/>
          <w:placeholder>
            <w:docPart w:val="A3674A137F6943849E0C6519607180F3"/>
          </w:placeholder>
          <w:text/>
        </w:sdtPr>
        <w:sdtEndPr/>
        <w:sdtContent>
          <w:r w:rsidR="000802EE">
            <w:rPr>
              <w:lang w:val="de-DE"/>
            </w:rPr>
            <w:t>Anastasia</w:t>
          </w:r>
        </w:sdtContent>
      </w:sdt>
      <w:r w:rsidR="00EB0A21">
        <w:rPr>
          <w:lang w:val="de-DE"/>
        </w:rPr>
        <w:t xml:space="preserve">, </w:t>
      </w:r>
      <w:sdt>
        <w:sdtPr>
          <w:rPr>
            <w:lang w:val="de-DE"/>
          </w:rPr>
          <w:alias w:val="Matrikelnummer"/>
          <w:tag w:val="Matrikelnummer"/>
          <w:id w:val="-1965337822"/>
          <w:placeholder>
            <w:docPart w:val="A3674A137F6943849E0C6519607180F3"/>
          </w:placeholder>
          <w:text/>
        </w:sdtPr>
        <w:sdtEndPr/>
        <w:sdtContent>
          <w:r w:rsidR="000802EE">
            <w:rPr>
              <w:lang w:val="de-DE"/>
            </w:rPr>
            <w:t>374397</w:t>
          </w:r>
        </w:sdtContent>
      </w:sdt>
    </w:p>
    <w:p w14:paraId="0D5C4288" w14:textId="77777777" w:rsidR="00543A69" w:rsidRPr="00543A69" w:rsidRDefault="00543A69" w:rsidP="00543A69">
      <w:pPr>
        <w:rPr>
          <w:b/>
          <w:sz w:val="28"/>
          <w:lang w:val="de-DE"/>
        </w:rPr>
      </w:pPr>
      <w:r w:rsidRPr="00543A69">
        <w:rPr>
          <w:b/>
          <w:sz w:val="28"/>
          <w:lang w:val="de-DE"/>
        </w:rPr>
        <w:t xml:space="preserve">Einverständniserklärung </w:t>
      </w:r>
    </w:p>
    <w:p w14:paraId="277103DF" w14:textId="77777777" w:rsidR="00D67DFC" w:rsidRPr="00D67DFC" w:rsidRDefault="008D3083" w:rsidP="000802EE">
      <w:pPr>
        <w:rPr>
          <w:lang w:val="de-DE"/>
        </w:rPr>
      </w:pPr>
      <w:sdt>
        <w:sdtPr>
          <w:rPr>
            <w:lang w:val="de-DE"/>
          </w:rPr>
          <w:alias w:val="Artikel"/>
          <w:tag w:val="Artikel"/>
          <w:id w:val="1183240738"/>
          <w:placeholder>
            <w:docPart w:val="CE4364A486834294AB63973622F027E5"/>
          </w:placeholder>
          <w:comboBox>
            <w:listItem w:displayText="Wählen Sie einen Artikel aus" w:value="Wählen Sie einen Artikel aus"/>
            <w:listItem w:displayText="Der" w:value="Der"/>
            <w:listItem w:displayText="Die" w:value="Die"/>
          </w:comboBox>
        </w:sdtPr>
        <w:sdtEndPr/>
        <w:sdtContent>
          <w:r w:rsidR="000802EE">
            <w:rPr>
              <w:lang w:val="de-DE"/>
            </w:rPr>
            <w:t>Die</w:t>
          </w:r>
        </w:sdtContent>
      </w:sdt>
      <w:r w:rsidR="00D67DFC" w:rsidRPr="00D67DFC">
        <w:rPr>
          <w:lang w:val="de-DE"/>
        </w:rPr>
        <w:t xml:space="preserve"> Studierende räumt der TU Berlin an den Ergebnisse</w:t>
      </w:r>
      <w:r w:rsidR="004F6C17">
        <w:rPr>
          <w:lang w:val="de-DE"/>
        </w:rPr>
        <w:t>n</w:t>
      </w:r>
      <w:r w:rsidR="00D67DFC" w:rsidRPr="00D67DFC">
        <w:rPr>
          <w:lang w:val="de-DE"/>
        </w:rPr>
        <w:t xml:space="preserve"> </w:t>
      </w:r>
      <w:sdt>
        <w:sdtPr>
          <w:rPr>
            <w:lang w:val="de-DE"/>
          </w:rPr>
          <w:alias w:val="Arbeit"/>
          <w:tag w:val="Arbeit"/>
          <w:id w:val="1783385877"/>
          <w:placeholder>
            <w:docPart w:val="8CF8C1EB026F48BE911978FEBCF0BC1C"/>
          </w:placeholder>
          <w:dropDownList>
            <w:listItem w:value="Wählen Sie ein Element aus."/>
            <w:listItem w:displayText="der Bachelorarbeit" w:value="der Bachelorarbeit"/>
            <w:listItem w:displayText="der Masterarbeit" w:value="der Masterarbeit"/>
            <w:listItem w:displayText="der Studienarbeit" w:value="der Studienarbeit"/>
            <w:listItem w:displayText="des Projekts Bauinformatik" w:value="des Projekts Bauinformatik"/>
          </w:dropDownList>
        </w:sdtPr>
        <w:sdtEndPr/>
        <w:sdtContent>
          <w:r w:rsidR="000802EE">
            <w:rPr>
              <w:lang w:val="de-DE"/>
            </w:rPr>
            <w:t>der Bachelorarbeit</w:t>
          </w:r>
        </w:sdtContent>
      </w:sdt>
      <w:r w:rsidR="00D67DFC" w:rsidRPr="00D67DFC">
        <w:rPr>
          <w:lang w:val="de-DE"/>
        </w:rPr>
        <w:t xml:space="preserve"> </w:t>
      </w:r>
      <w:r w:rsidR="004B5216">
        <w:rPr>
          <w:lang w:val="de-DE"/>
        </w:rPr>
        <w:t xml:space="preserve">mit dem Titel </w:t>
      </w:r>
      <w:r w:rsidR="00D67DFC">
        <w:rPr>
          <w:lang w:val="de-DE"/>
        </w:rPr>
        <w:t>„</w:t>
      </w:r>
      <w:sdt>
        <w:sdtPr>
          <w:rPr>
            <w:i/>
            <w:lang w:val="de-DE"/>
          </w:rPr>
          <w:alias w:val="Titel der Arbeit"/>
          <w:tag w:val="Titel der Arbeit"/>
          <w:id w:val="2139374672"/>
          <w:placeholder>
            <w:docPart w:val="B832220D119446E98831FD82EBD538ED"/>
          </w:placeholder>
          <w:text/>
        </w:sdtPr>
        <w:sdtEndPr/>
        <w:sdtContent>
          <w:r w:rsidR="000802EE" w:rsidRPr="000802EE">
            <w:rPr>
              <w:i/>
              <w:lang w:val="de-DE"/>
            </w:rPr>
            <w:t>Untersuchung topologischer Datenmodelle und deren Anwendung in der BIM-Methodik</w:t>
          </w:r>
        </w:sdtContent>
      </w:sdt>
      <w:r w:rsidR="00D67DFC">
        <w:rPr>
          <w:lang w:val="de-DE"/>
        </w:rPr>
        <w:t xml:space="preserve">“ </w:t>
      </w:r>
      <w:r w:rsidR="00D67DFC" w:rsidRPr="00D67DFC">
        <w:rPr>
          <w:lang w:val="de-DE"/>
        </w:rPr>
        <w:t>zu Zwecken von Forschung, Lehre, Veröffentlichungen, sowie von Veranstaltungen, die unter Beteiligung der TU Berlin stattfinden</w:t>
      </w:r>
      <w:r w:rsidR="004F6C17">
        <w:rPr>
          <w:lang w:val="de-DE"/>
        </w:rPr>
        <w:t>,</w:t>
      </w:r>
      <w:r w:rsidR="00D67DFC" w:rsidRPr="00D67DFC">
        <w:rPr>
          <w:lang w:val="de-DE"/>
        </w:rPr>
        <w:t xml:space="preserve"> ein einfaches, weltweites</w:t>
      </w:r>
      <w:r w:rsidR="004F6C17">
        <w:rPr>
          <w:lang w:val="de-DE"/>
        </w:rPr>
        <w:t xml:space="preserve"> und</w:t>
      </w:r>
      <w:r w:rsidR="00D67DFC">
        <w:rPr>
          <w:lang w:val="de-DE"/>
        </w:rPr>
        <w:t xml:space="preserve"> unbeschränktes Nutzungsrecht</w:t>
      </w:r>
      <w:r w:rsidR="004F6C17">
        <w:rPr>
          <w:lang w:val="de-DE"/>
        </w:rPr>
        <w:t xml:space="preserve"> ein</w:t>
      </w:r>
      <w:r w:rsidR="00D67DFC">
        <w:rPr>
          <w:lang w:val="de-DE"/>
        </w:rPr>
        <w:t>.</w:t>
      </w:r>
    </w:p>
    <w:p w14:paraId="35AE38C9" w14:textId="77777777" w:rsidR="00D67DFC" w:rsidRPr="00D67DFC" w:rsidRDefault="00D67DFC" w:rsidP="00D67DFC">
      <w:pPr>
        <w:rPr>
          <w:lang w:val="de-DE"/>
        </w:rPr>
      </w:pPr>
      <w:r w:rsidRPr="00D67DFC">
        <w:rPr>
          <w:lang w:val="de-DE"/>
        </w:rPr>
        <w:t xml:space="preserve">Bei der Nutzung wird unter Nennung des Namens </w:t>
      </w:r>
      <w:sdt>
        <w:sdtPr>
          <w:rPr>
            <w:lang w:val="de-DE"/>
          </w:rPr>
          <w:id w:val="-511292245"/>
          <w:placeholder>
            <w:docPart w:val="B281C4FA68814BD1865A69CE00935C11"/>
          </w:placeholder>
          <w:dropDownList>
            <w:listItem w:value="Wählen Sie ein Element aus."/>
            <w:listItem w:displayText="der" w:value="der"/>
            <w:listItem w:displayText="des" w:value="des"/>
          </w:dropDownList>
        </w:sdtPr>
        <w:sdtEndPr/>
        <w:sdtContent>
          <w:r w:rsidR="000802EE">
            <w:rPr>
              <w:lang w:val="de-DE"/>
            </w:rPr>
            <w:t>der</w:t>
          </w:r>
        </w:sdtContent>
      </w:sdt>
      <w:r w:rsidR="00842C69">
        <w:rPr>
          <w:lang w:val="de-DE"/>
        </w:rPr>
        <w:t xml:space="preserve"> </w:t>
      </w:r>
      <w:r w:rsidRPr="00D67DFC">
        <w:rPr>
          <w:lang w:val="de-DE"/>
        </w:rPr>
        <w:t>Studierenden darauf hingewiesen, dass die Ergebnisse im Rahmen einer studentischen Arbeit entstanden sind.</w:t>
      </w:r>
    </w:p>
    <w:p w14:paraId="77C54863" w14:textId="77777777" w:rsidR="00D67DFC" w:rsidRPr="00D67DFC" w:rsidRDefault="00D67DFC" w:rsidP="00D67DFC">
      <w:pPr>
        <w:rPr>
          <w:lang w:val="de-DE"/>
        </w:rPr>
      </w:pPr>
      <w:r w:rsidRPr="00D67DFC">
        <w:rPr>
          <w:lang w:val="de-DE"/>
        </w:rPr>
        <w:t>Die Nutzungsrechte w</w:t>
      </w:r>
      <w:r>
        <w:rPr>
          <w:lang w:val="de-DE"/>
        </w:rPr>
        <w:t>erden unentgeltlich eingeräumt.</w:t>
      </w:r>
    </w:p>
    <w:p w14:paraId="66770835" w14:textId="77777777" w:rsidR="00D67DFC" w:rsidRPr="00D67DFC" w:rsidRDefault="00D67DFC" w:rsidP="00D67DFC">
      <w:pPr>
        <w:rPr>
          <w:lang w:val="de-DE"/>
        </w:rPr>
      </w:pPr>
      <w:r w:rsidRPr="00D67DFC">
        <w:rPr>
          <w:lang w:val="de-DE"/>
        </w:rPr>
        <w:t>Die Einräumung der Rechte erfolgt ohne jeden Zusammenhang zur Benotung der Arbeit. Die Nutzungsrechte werden jedoch erst nach Abschluss des gesamten Prüfungsverfahrens eingeräumt.</w:t>
      </w:r>
    </w:p>
    <w:p w14:paraId="7F82B809" w14:textId="77777777" w:rsidR="00D67DFC" w:rsidRDefault="00D67DFC" w:rsidP="00D67DFC">
      <w:pPr>
        <w:rPr>
          <w:lang w:val="de-DE"/>
        </w:rPr>
      </w:pPr>
      <w:r w:rsidRPr="00D67DFC">
        <w:rPr>
          <w:lang w:val="de-DE"/>
        </w:rPr>
        <w:t>Vorherige</w:t>
      </w:r>
      <w:r>
        <w:rPr>
          <w:lang w:val="de-DE"/>
        </w:rPr>
        <w:t xml:space="preserve"> Absprachen sind nicht bindend.</w:t>
      </w:r>
    </w:p>
    <w:p w14:paraId="54DB28DB" w14:textId="77777777" w:rsidR="000802EE" w:rsidRDefault="000802EE" w:rsidP="00D67DFC">
      <w:pPr>
        <w:rPr>
          <w:lang w:val="de-DE"/>
        </w:rPr>
      </w:pPr>
    </w:p>
    <w:p w14:paraId="76BB2F80" w14:textId="77777777" w:rsidR="000802EE" w:rsidRDefault="000802EE" w:rsidP="00D67DFC">
      <w:pPr>
        <w:rPr>
          <w:lang w:val="de-DE"/>
        </w:rPr>
      </w:pPr>
    </w:p>
    <w:p w14:paraId="061A2875" w14:textId="24291E2B" w:rsidR="00543A69" w:rsidRDefault="00B222A5" w:rsidP="00D67DFC">
      <w:pPr>
        <w:rPr>
          <w:lang w:val="de-D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461CA" wp14:editId="14786391">
                <wp:simplePos x="0" y="0"/>
                <wp:positionH relativeFrom="column">
                  <wp:posOffset>4034</wp:posOffset>
                </wp:positionH>
                <wp:positionV relativeFrom="paragraph">
                  <wp:posOffset>313033</wp:posOffset>
                </wp:positionV>
                <wp:extent cx="1760088" cy="0"/>
                <wp:effectExtent l="0" t="0" r="1206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08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D3633" id="Gerade Verbindung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4.65pt" to="138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" strokecolor="black [3213]" strokeweight=".5pt"/>
            </w:pict>
          </mc:Fallback>
        </mc:AlternateContent>
      </w:r>
      <w:r w:rsidR="00822E43">
        <w:rPr>
          <w:lang w:val="de-DE"/>
        </w:rPr>
        <w:t xml:space="preserve">07.01.2022 </w:t>
      </w:r>
      <w:r w:rsidR="007E7B0C">
        <w:rPr>
          <w:lang w:val="de-DE"/>
        </w:rPr>
        <w:t>Nekrasova Anastasia</w:t>
      </w:r>
    </w:p>
    <w:p w14:paraId="348EB3CC" w14:textId="77777777" w:rsidR="00543A69" w:rsidRPr="00784614" w:rsidRDefault="004F6C17" w:rsidP="00E91CBD">
      <w:pPr>
        <w:rPr>
          <w:lang w:val="de-DE"/>
        </w:rPr>
      </w:pPr>
      <w:r>
        <w:rPr>
          <w:lang w:val="de-DE"/>
        </w:rPr>
        <w:t xml:space="preserve">Datum, </w:t>
      </w:r>
      <w:r w:rsidR="00B222A5">
        <w:rPr>
          <w:lang w:val="de-DE"/>
        </w:rPr>
        <w:t>Unterschrift</w:t>
      </w:r>
    </w:p>
    <w:sectPr w:rsidR="00543A69" w:rsidRPr="00784614" w:rsidSect="00203CD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BB01" w14:textId="77777777" w:rsidR="008D3083" w:rsidRDefault="008D3083" w:rsidP="00784614">
      <w:pPr>
        <w:spacing w:after="0" w:line="240" w:lineRule="auto"/>
      </w:pPr>
      <w:r>
        <w:separator/>
      </w:r>
    </w:p>
  </w:endnote>
  <w:endnote w:type="continuationSeparator" w:id="0">
    <w:p w14:paraId="3933189C" w14:textId="77777777" w:rsidR="008D3083" w:rsidRDefault="008D3083" w:rsidP="0078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873AE" w14:textId="57A3B658" w:rsidR="00784614" w:rsidRPr="000D72F3" w:rsidRDefault="000D72F3" w:rsidP="000D72F3">
    <w:pPr>
      <w:pStyle w:val="Fuzeile"/>
      <w:jc w:val="center"/>
    </w:pPr>
    <w:r>
      <w:rPr>
        <w:lang w:val="de-DE"/>
      </w:rPr>
      <w:t xml:space="preserve">Seite </w:t>
    </w:r>
    <w:r w:rsidRPr="003A01EE">
      <w:rPr>
        <w:lang w:val="de-DE"/>
      </w:rPr>
      <w:fldChar w:fldCharType="begin"/>
    </w:r>
    <w:r w:rsidRPr="003A01EE">
      <w:rPr>
        <w:lang w:val="de-DE"/>
      </w:rPr>
      <w:instrText>PAGE   \* MERGEFORMAT</w:instrText>
    </w:r>
    <w:r w:rsidRPr="003A01EE">
      <w:rPr>
        <w:lang w:val="de-DE"/>
      </w:rPr>
      <w:fldChar w:fldCharType="separate"/>
    </w:r>
    <w:r w:rsidR="004B5216">
      <w:rPr>
        <w:noProof/>
        <w:lang w:val="de-DE"/>
      </w:rPr>
      <w:t>1</w:t>
    </w:r>
    <w:r w:rsidRPr="003A01EE"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SECTIONPAGES  \* Arabic  \* MERGEFORMAT </w:instrText>
    </w:r>
    <w:r>
      <w:rPr>
        <w:lang w:val="de-DE"/>
      </w:rPr>
      <w:fldChar w:fldCharType="separate"/>
    </w:r>
    <w:r w:rsidR="007E7B0C"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BB47" w14:textId="77777777" w:rsidR="008D3083" w:rsidRDefault="008D3083" w:rsidP="00784614">
      <w:pPr>
        <w:spacing w:after="0" w:line="240" w:lineRule="auto"/>
      </w:pPr>
      <w:r>
        <w:separator/>
      </w:r>
    </w:p>
  </w:footnote>
  <w:footnote w:type="continuationSeparator" w:id="0">
    <w:p w14:paraId="57695FF6" w14:textId="77777777" w:rsidR="008D3083" w:rsidRDefault="008D3083" w:rsidP="0078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7B19" w14:textId="77777777" w:rsidR="00784614" w:rsidRPr="00784614" w:rsidRDefault="00171B0B" w:rsidP="00171B0B">
    <w:pPr>
      <w:pStyle w:val="Kopfzeile"/>
      <w:pBdr>
        <w:bottom w:val="single" w:sz="4" w:space="1" w:color="auto"/>
      </w:pBdr>
      <w:rPr>
        <w:lang w:val="de-DE"/>
      </w:rPr>
    </w:pPr>
    <w:r>
      <w:rPr>
        <w:lang w:val="de-DE"/>
      </w:rPr>
      <w:tab/>
    </w:r>
    <w:r w:rsidR="00EB0A21">
      <w:rPr>
        <w:lang w:val="de-DE"/>
      </w:rPr>
      <w:t>Fachgebiet Bauinformatik</w:t>
    </w:r>
    <w:r w:rsidR="006702D0">
      <w:rPr>
        <w:lang w:val="de-DE"/>
      </w:rPr>
      <w:tab/>
    </w:r>
    <w:r w:rsidR="001826DE">
      <w:rPr>
        <w:noProof/>
        <w:lang w:bidi="ar-SA"/>
      </w:rPr>
      <w:drawing>
        <wp:inline distT="0" distB="0" distL="0" distR="0" wp14:anchorId="63A5B98F" wp14:editId="67CC88A0">
          <wp:extent cx="248285" cy="184785"/>
          <wp:effectExtent l="0" t="0" r="0" b="0"/>
          <wp:docPr id="1" name="Bild 1" descr="TU Berlin Logo 2D 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 Berlin Logo 2D schwar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184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1678"/>
    <w:multiLevelType w:val="hybridMultilevel"/>
    <w:tmpl w:val="54EEB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3278"/>
    <w:multiLevelType w:val="hybridMultilevel"/>
    <w:tmpl w:val="B92E8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E10F0"/>
    <w:multiLevelType w:val="hybridMultilevel"/>
    <w:tmpl w:val="078C0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53DD5"/>
    <w:multiLevelType w:val="hybridMultilevel"/>
    <w:tmpl w:val="65281998"/>
    <w:lvl w:ilvl="0" w:tplc="6A76CEC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A0836"/>
    <w:multiLevelType w:val="hybridMultilevel"/>
    <w:tmpl w:val="7A1C1F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EE"/>
    <w:rsid w:val="0002092E"/>
    <w:rsid w:val="00033354"/>
    <w:rsid w:val="00045753"/>
    <w:rsid w:val="000513DE"/>
    <w:rsid w:val="000613DD"/>
    <w:rsid w:val="000802EE"/>
    <w:rsid w:val="000868E9"/>
    <w:rsid w:val="00087CF8"/>
    <w:rsid w:val="0009169B"/>
    <w:rsid w:val="000B0C1B"/>
    <w:rsid w:val="000B46B8"/>
    <w:rsid w:val="000C2F98"/>
    <w:rsid w:val="000D72F3"/>
    <w:rsid w:val="000F158F"/>
    <w:rsid w:val="00101988"/>
    <w:rsid w:val="001050C8"/>
    <w:rsid w:val="00105F31"/>
    <w:rsid w:val="00112580"/>
    <w:rsid w:val="0011596B"/>
    <w:rsid w:val="00120E83"/>
    <w:rsid w:val="001222DB"/>
    <w:rsid w:val="001240F8"/>
    <w:rsid w:val="001379E3"/>
    <w:rsid w:val="00167078"/>
    <w:rsid w:val="00171085"/>
    <w:rsid w:val="00171B0B"/>
    <w:rsid w:val="001826DE"/>
    <w:rsid w:val="00190F8D"/>
    <w:rsid w:val="0019717B"/>
    <w:rsid w:val="001A5AEF"/>
    <w:rsid w:val="001B03D3"/>
    <w:rsid w:val="001C4CF8"/>
    <w:rsid w:val="001E77C8"/>
    <w:rsid w:val="00203CDC"/>
    <w:rsid w:val="0021167B"/>
    <w:rsid w:val="00222A2A"/>
    <w:rsid w:val="00226E27"/>
    <w:rsid w:val="00231D3C"/>
    <w:rsid w:val="00243E91"/>
    <w:rsid w:val="00265522"/>
    <w:rsid w:val="00275E9E"/>
    <w:rsid w:val="00276059"/>
    <w:rsid w:val="00277878"/>
    <w:rsid w:val="002911B5"/>
    <w:rsid w:val="0029167E"/>
    <w:rsid w:val="00297B8C"/>
    <w:rsid w:val="002A3684"/>
    <w:rsid w:val="002B70DA"/>
    <w:rsid w:val="002C452F"/>
    <w:rsid w:val="002D4630"/>
    <w:rsid w:val="002F2CC6"/>
    <w:rsid w:val="002F46A9"/>
    <w:rsid w:val="00300A7C"/>
    <w:rsid w:val="00301A58"/>
    <w:rsid w:val="00301DEA"/>
    <w:rsid w:val="00302BAB"/>
    <w:rsid w:val="00347319"/>
    <w:rsid w:val="00365FAA"/>
    <w:rsid w:val="00366BF2"/>
    <w:rsid w:val="00384607"/>
    <w:rsid w:val="00384D8F"/>
    <w:rsid w:val="00391CC0"/>
    <w:rsid w:val="003A0A3A"/>
    <w:rsid w:val="003A4146"/>
    <w:rsid w:val="003B1599"/>
    <w:rsid w:val="003C151C"/>
    <w:rsid w:val="003C4E05"/>
    <w:rsid w:val="00402285"/>
    <w:rsid w:val="00410527"/>
    <w:rsid w:val="0041749B"/>
    <w:rsid w:val="0042111C"/>
    <w:rsid w:val="00450C32"/>
    <w:rsid w:val="00471A55"/>
    <w:rsid w:val="0049278C"/>
    <w:rsid w:val="004A0D34"/>
    <w:rsid w:val="004B3E76"/>
    <w:rsid w:val="004B5216"/>
    <w:rsid w:val="004D1FF4"/>
    <w:rsid w:val="004D3D81"/>
    <w:rsid w:val="004D6706"/>
    <w:rsid w:val="004F094F"/>
    <w:rsid w:val="004F26CD"/>
    <w:rsid w:val="004F6C17"/>
    <w:rsid w:val="00520A04"/>
    <w:rsid w:val="00527525"/>
    <w:rsid w:val="0054065B"/>
    <w:rsid w:val="00543A69"/>
    <w:rsid w:val="005535CF"/>
    <w:rsid w:val="00561D16"/>
    <w:rsid w:val="00571866"/>
    <w:rsid w:val="00591B2E"/>
    <w:rsid w:val="00596D2C"/>
    <w:rsid w:val="005A0D39"/>
    <w:rsid w:val="005D1C02"/>
    <w:rsid w:val="005F317D"/>
    <w:rsid w:val="005F4D17"/>
    <w:rsid w:val="005F59A3"/>
    <w:rsid w:val="00600049"/>
    <w:rsid w:val="00601886"/>
    <w:rsid w:val="006434E4"/>
    <w:rsid w:val="006473EB"/>
    <w:rsid w:val="00653868"/>
    <w:rsid w:val="00654A37"/>
    <w:rsid w:val="00655209"/>
    <w:rsid w:val="006702D0"/>
    <w:rsid w:val="006715FA"/>
    <w:rsid w:val="006779DF"/>
    <w:rsid w:val="006B34D7"/>
    <w:rsid w:val="006B53D1"/>
    <w:rsid w:val="006C6949"/>
    <w:rsid w:val="006C7EBA"/>
    <w:rsid w:val="006D662D"/>
    <w:rsid w:val="006E0C7B"/>
    <w:rsid w:val="00706501"/>
    <w:rsid w:val="00706DBA"/>
    <w:rsid w:val="00711B16"/>
    <w:rsid w:val="007237B5"/>
    <w:rsid w:val="00726536"/>
    <w:rsid w:val="007547C5"/>
    <w:rsid w:val="00764E2C"/>
    <w:rsid w:val="00776208"/>
    <w:rsid w:val="00784614"/>
    <w:rsid w:val="007868B6"/>
    <w:rsid w:val="00790C99"/>
    <w:rsid w:val="007A4633"/>
    <w:rsid w:val="007B0DFE"/>
    <w:rsid w:val="007B26F5"/>
    <w:rsid w:val="007C10A9"/>
    <w:rsid w:val="007C2388"/>
    <w:rsid w:val="007E7B0C"/>
    <w:rsid w:val="0080761D"/>
    <w:rsid w:val="00822791"/>
    <w:rsid w:val="00822E43"/>
    <w:rsid w:val="0082327C"/>
    <w:rsid w:val="00825774"/>
    <w:rsid w:val="00827261"/>
    <w:rsid w:val="00832F65"/>
    <w:rsid w:val="00834F9B"/>
    <w:rsid w:val="008406FA"/>
    <w:rsid w:val="00842C69"/>
    <w:rsid w:val="00847F16"/>
    <w:rsid w:val="00856DB3"/>
    <w:rsid w:val="00864201"/>
    <w:rsid w:val="00877704"/>
    <w:rsid w:val="00895CFF"/>
    <w:rsid w:val="008B2485"/>
    <w:rsid w:val="008D3083"/>
    <w:rsid w:val="008E1DD9"/>
    <w:rsid w:val="0091394B"/>
    <w:rsid w:val="00917488"/>
    <w:rsid w:val="00926083"/>
    <w:rsid w:val="00934F49"/>
    <w:rsid w:val="009967BD"/>
    <w:rsid w:val="0099762C"/>
    <w:rsid w:val="00997FF5"/>
    <w:rsid w:val="009B7BBD"/>
    <w:rsid w:val="009D32FD"/>
    <w:rsid w:val="009F3F21"/>
    <w:rsid w:val="00A3696D"/>
    <w:rsid w:val="00A371F8"/>
    <w:rsid w:val="00A44E41"/>
    <w:rsid w:val="00A450DB"/>
    <w:rsid w:val="00A62255"/>
    <w:rsid w:val="00A80D6F"/>
    <w:rsid w:val="00A83FBA"/>
    <w:rsid w:val="00AB62F3"/>
    <w:rsid w:val="00AC108F"/>
    <w:rsid w:val="00AC1420"/>
    <w:rsid w:val="00AF499D"/>
    <w:rsid w:val="00B222A5"/>
    <w:rsid w:val="00B25F06"/>
    <w:rsid w:val="00B53ED5"/>
    <w:rsid w:val="00B91730"/>
    <w:rsid w:val="00B94134"/>
    <w:rsid w:val="00B95C8C"/>
    <w:rsid w:val="00BA0C18"/>
    <w:rsid w:val="00BE72AE"/>
    <w:rsid w:val="00C111AF"/>
    <w:rsid w:val="00C20379"/>
    <w:rsid w:val="00C52E60"/>
    <w:rsid w:val="00C73006"/>
    <w:rsid w:val="00C93B40"/>
    <w:rsid w:val="00C96540"/>
    <w:rsid w:val="00C96FE8"/>
    <w:rsid w:val="00CA13C9"/>
    <w:rsid w:val="00CD7161"/>
    <w:rsid w:val="00CE6D5B"/>
    <w:rsid w:val="00CF62BD"/>
    <w:rsid w:val="00D27430"/>
    <w:rsid w:val="00D623B3"/>
    <w:rsid w:val="00D67DFC"/>
    <w:rsid w:val="00D70E7E"/>
    <w:rsid w:val="00D72C83"/>
    <w:rsid w:val="00DA008A"/>
    <w:rsid w:val="00DA2047"/>
    <w:rsid w:val="00DD1608"/>
    <w:rsid w:val="00DD5996"/>
    <w:rsid w:val="00DE4FAB"/>
    <w:rsid w:val="00DE5D42"/>
    <w:rsid w:val="00E01D30"/>
    <w:rsid w:val="00E029A8"/>
    <w:rsid w:val="00E05773"/>
    <w:rsid w:val="00E078DB"/>
    <w:rsid w:val="00E3035E"/>
    <w:rsid w:val="00E32E30"/>
    <w:rsid w:val="00E36126"/>
    <w:rsid w:val="00E602F0"/>
    <w:rsid w:val="00E60FA9"/>
    <w:rsid w:val="00E6734D"/>
    <w:rsid w:val="00E91CBD"/>
    <w:rsid w:val="00E955FA"/>
    <w:rsid w:val="00EB0A21"/>
    <w:rsid w:val="00ED06B9"/>
    <w:rsid w:val="00EE26C9"/>
    <w:rsid w:val="00EF4998"/>
    <w:rsid w:val="00EF6F5D"/>
    <w:rsid w:val="00F15670"/>
    <w:rsid w:val="00F278A7"/>
    <w:rsid w:val="00F27DD2"/>
    <w:rsid w:val="00F30432"/>
    <w:rsid w:val="00F31E08"/>
    <w:rsid w:val="00F71737"/>
    <w:rsid w:val="00F81F72"/>
    <w:rsid w:val="00FA6E38"/>
    <w:rsid w:val="00FC38BF"/>
    <w:rsid w:val="00FC6E80"/>
    <w:rsid w:val="00FD6192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AF0433"/>
  <w15:docId w15:val="{7EB8E64D-07D1-479D-824E-58AA04E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1E08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31E08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1E08"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1E08"/>
    <w:pPr>
      <w:spacing w:before="200" w:after="0" w:line="271" w:lineRule="auto"/>
      <w:outlineLvl w:val="2"/>
    </w:pPr>
    <w:rPr>
      <w:rFonts w:ascii="Cambria" w:eastAsia="Times New Roman" w:hAnsi="Cambria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1E08"/>
    <w:pPr>
      <w:spacing w:before="200" w:after="0"/>
      <w:outlineLvl w:val="3"/>
    </w:pPr>
    <w:rPr>
      <w:rFonts w:ascii="Cambria" w:eastAsia="Times New Roman" w:hAnsi="Cambria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1E08"/>
    <w:pPr>
      <w:spacing w:before="200" w:after="0"/>
      <w:outlineLvl w:val="4"/>
    </w:pPr>
    <w:rPr>
      <w:rFonts w:ascii="Cambria" w:eastAsia="Times New Roman" w:hAnsi="Cambria"/>
      <w:b/>
      <w:bCs/>
      <w:color w:val="7F7F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1E08"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1E08"/>
    <w:pPr>
      <w:spacing w:after="0"/>
      <w:outlineLvl w:val="6"/>
    </w:pPr>
    <w:rPr>
      <w:rFonts w:ascii="Cambria" w:eastAsia="Times New Roman" w:hAnsi="Cambria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1E08"/>
    <w:pPr>
      <w:spacing w:after="0"/>
      <w:outlineLvl w:val="7"/>
    </w:pPr>
    <w:rPr>
      <w:rFonts w:ascii="Cambria" w:eastAsia="Times New Roman" w:hAnsi="Cambria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1E08"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F31E08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berschrift2Zchn">
    <w:name w:val="Überschrift 2 Zchn"/>
    <w:link w:val="berschrift2"/>
    <w:uiPriority w:val="9"/>
    <w:rsid w:val="00F31E0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F31E08"/>
    <w:rPr>
      <w:rFonts w:ascii="Cambria" w:eastAsia="Times New Roman" w:hAnsi="Cambria" w:cs="Times New Roman"/>
      <w:b/>
      <w:bCs/>
    </w:rPr>
  </w:style>
  <w:style w:type="character" w:customStyle="1" w:styleId="berschrift4Zchn">
    <w:name w:val="Überschrift 4 Zchn"/>
    <w:link w:val="berschrift4"/>
    <w:uiPriority w:val="9"/>
    <w:semiHidden/>
    <w:rsid w:val="00F31E08"/>
    <w:rPr>
      <w:rFonts w:ascii="Cambria" w:eastAsia="Times New Roman" w:hAnsi="Cambria" w:cs="Times New Roman"/>
      <w:b/>
      <w:bCs/>
      <w:i/>
      <w:iCs/>
    </w:rPr>
  </w:style>
  <w:style w:type="character" w:customStyle="1" w:styleId="berschrift5Zchn">
    <w:name w:val="Überschrift 5 Zchn"/>
    <w:link w:val="berschrift5"/>
    <w:uiPriority w:val="9"/>
    <w:semiHidden/>
    <w:rsid w:val="00F31E08"/>
    <w:rPr>
      <w:rFonts w:ascii="Cambria" w:eastAsia="Times New Roman" w:hAnsi="Cambria" w:cs="Times New Roman"/>
      <w:b/>
      <w:bCs/>
      <w:color w:val="7F7F7F"/>
    </w:rPr>
  </w:style>
  <w:style w:type="character" w:customStyle="1" w:styleId="berschrift6Zchn">
    <w:name w:val="Überschrift 6 Zchn"/>
    <w:link w:val="berschrift6"/>
    <w:uiPriority w:val="9"/>
    <w:semiHidden/>
    <w:rsid w:val="00F31E08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berschrift7Zchn">
    <w:name w:val="Überschrift 7 Zchn"/>
    <w:link w:val="berschrift7"/>
    <w:uiPriority w:val="9"/>
    <w:semiHidden/>
    <w:rsid w:val="00F31E08"/>
    <w:rPr>
      <w:rFonts w:ascii="Cambria" w:eastAsia="Times New Roman" w:hAnsi="Cambria" w:cs="Times New Roman"/>
      <w:i/>
      <w:iCs/>
    </w:rPr>
  </w:style>
  <w:style w:type="character" w:customStyle="1" w:styleId="berschrift8Zchn">
    <w:name w:val="Überschrift 8 Zchn"/>
    <w:link w:val="berschrift8"/>
    <w:uiPriority w:val="9"/>
    <w:semiHidden/>
    <w:rsid w:val="00F31E08"/>
    <w:rPr>
      <w:rFonts w:ascii="Cambria" w:eastAsia="Times New Roman" w:hAnsi="Cambria" w:cs="Times New Roman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F31E08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F31E08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</w:rPr>
  </w:style>
  <w:style w:type="character" w:customStyle="1" w:styleId="TitelZchn">
    <w:name w:val="Titel Zchn"/>
    <w:link w:val="Titel"/>
    <w:uiPriority w:val="10"/>
    <w:rsid w:val="00F31E08"/>
    <w:rPr>
      <w:rFonts w:ascii="Cambria" w:eastAsia="Times New Roman" w:hAnsi="Cambria" w:cs="Times New Roman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1E08"/>
    <w:pPr>
      <w:spacing w:after="600"/>
    </w:pPr>
    <w:rPr>
      <w:rFonts w:ascii="Cambria" w:eastAsia="Times New Roman" w:hAnsi="Cambria"/>
      <w:i/>
      <w:iCs/>
      <w:spacing w:val="13"/>
      <w:sz w:val="24"/>
      <w:szCs w:val="24"/>
    </w:rPr>
  </w:style>
  <w:style w:type="character" w:customStyle="1" w:styleId="UntertitelZchn">
    <w:name w:val="Untertitel Zchn"/>
    <w:link w:val="Untertitel"/>
    <w:uiPriority w:val="11"/>
    <w:rsid w:val="00F31E08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1E08"/>
    <w:rPr>
      <w:b/>
      <w:bCs/>
    </w:rPr>
  </w:style>
  <w:style w:type="character" w:styleId="Hervorhebung">
    <w:name w:val="Emphasis"/>
    <w:uiPriority w:val="20"/>
    <w:qFormat/>
    <w:rsid w:val="00F31E0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F31E0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31E08"/>
    <w:pPr>
      <w:ind w:left="720"/>
      <w:contextualSpacing/>
    </w:pPr>
  </w:style>
  <w:style w:type="paragraph" w:customStyle="1" w:styleId="Anfhrungszeichen">
    <w:name w:val="Anführungszeichen"/>
    <w:basedOn w:val="Standard"/>
    <w:next w:val="Standard"/>
    <w:link w:val="AnfhrungszeichenZchn"/>
    <w:uiPriority w:val="29"/>
    <w:qFormat/>
    <w:rsid w:val="00F31E08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link w:val="Anfhrungszeichen"/>
    <w:uiPriority w:val="29"/>
    <w:rsid w:val="00F31E08"/>
    <w:rPr>
      <w:i/>
      <w:iCs/>
    </w:rPr>
  </w:style>
  <w:style w:type="paragraph" w:customStyle="1" w:styleId="IntensivesAnfhrungszeichen">
    <w:name w:val="Intensives Anführungszeichen"/>
    <w:basedOn w:val="Standard"/>
    <w:next w:val="Standard"/>
    <w:link w:val="IntensivesAnfhrungszeichenZchn"/>
    <w:uiPriority w:val="30"/>
    <w:qFormat/>
    <w:rsid w:val="00F31E0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link w:val="IntensivesAnfhrungszeichen"/>
    <w:uiPriority w:val="30"/>
    <w:rsid w:val="00F31E08"/>
    <w:rPr>
      <w:b/>
      <w:bCs/>
      <w:i/>
      <w:iCs/>
    </w:rPr>
  </w:style>
  <w:style w:type="character" w:styleId="SchwacheHervorhebung">
    <w:name w:val="Subtle Emphasis"/>
    <w:uiPriority w:val="19"/>
    <w:qFormat/>
    <w:rsid w:val="00F31E08"/>
    <w:rPr>
      <w:i/>
      <w:iCs/>
    </w:rPr>
  </w:style>
  <w:style w:type="character" w:styleId="IntensiveHervorhebung">
    <w:name w:val="Intense Emphasis"/>
    <w:uiPriority w:val="21"/>
    <w:qFormat/>
    <w:rsid w:val="00F31E08"/>
    <w:rPr>
      <w:b/>
      <w:bCs/>
    </w:rPr>
  </w:style>
  <w:style w:type="character" w:styleId="SchwacherVerweis">
    <w:name w:val="Subtle Reference"/>
    <w:uiPriority w:val="31"/>
    <w:qFormat/>
    <w:rsid w:val="00F31E08"/>
    <w:rPr>
      <w:smallCaps/>
    </w:rPr>
  </w:style>
  <w:style w:type="character" w:styleId="IntensiverVerweis">
    <w:name w:val="Intense Reference"/>
    <w:uiPriority w:val="32"/>
    <w:qFormat/>
    <w:rsid w:val="00F31E08"/>
    <w:rPr>
      <w:smallCaps/>
      <w:spacing w:val="5"/>
      <w:u w:val="single"/>
    </w:rPr>
  </w:style>
  <w:style w:type="character" w:styleId="Buchtitel">
    <w:name w:val="Book Title"/>
    <w:uiPriority w:val="33"/>
    <w:qFormat/>
    <w:rsid w:val="00F31E08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1E08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78461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784614"/>
    <w:rPr>
      <w:sz w:val="22"/>
      <w:szCs w:val="22"/>
      <w:lang w:val="en-US" w:eastAsia="en-US" w:bidi="en-US"/>
    </w:rPr>
  </w:style>
  <w:style w:type="paragraph" w:styleId="Fuzeile">
    <w:name w:val="footer"/>
    <w:basedOn w:val="Standard"/>
    <w:link w:val="FuzeileZchn"/>
    <w:uiPriority w:val="99"/>
    <w:unhideWhenUsed/>
    <w:rsid w:val="007846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784614"/>
    <w:rPr>
      <w:sz w:val="22"/>
      <w:szCs w:val="22"/>
      <w:lang w:val="en-US" w:eastAsia="en-US"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84614"/>
    <w:rPr>
      <w:rFonts w:ascii="Tahoma" w:hAnsi="Tahoma" w:cs="Tahoma"/>
      <w:sz w:val="16"/>
      <w:szCs w:val="16"/>
      <w:lang w:val="en-US" w:eastAsia="en-US" w:bidi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72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72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72F3"/>
    <w:rPr>
      <w:lang w:val="en-US" w:eastAsia="en-US" w:bidi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72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72F3"/>
    <w:rPr>
      <w:b/>
      <w:bCs/>
      <w:lang w:val="en-US" w:eastAsia="en-US" w:bidi="en-US"/>
    </w:rPr>
  </w:style>
  <w:style w:type="character" w:styleId="Platzhaltertext">
    <w:name w:val="Placeholder Text"/>
    <w:basedOn w:val="Absatz-Standardschriftart"/>
    <w:uiPriority w:val="99"/>
    <w:semiHidden/>
    <w:rsid w:val="00EE2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\git\Vorlagen\Abschlussarbeiten\Vorlage_Einverst&#228;ndniserkl&#228;rungZurVer&#246;ffentlichungVonArbei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674A137F6943849E0C6519607180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2EBFBB-3E32-44AF-B425-DF47D4F1EAB0}"/>
      </w:docPartPr>
      <w:docPartBody>
        <w:p w:rsidR="0083502F" w:rsidRDefault="00D55F00">
          <w:pPr>
            <w:pStyle w:val="A3674A137F6943849E0C6519607180F3"/>
          </w:pPr>
          <w:r w:rsidRPr="0027479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E4364A486834294AB63973622F027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310DC0-E9CA-4278-9813-16C4266CDC67}"/>
      </w:docPartPr>
      <w:docPartBody>
        <w:p w:rsidR="0083502F" w:rsidRDefault="00D55F00">
          <w:pPr>
            <w:pStyle w:val="CE4364A486834294AB63973622F027E5"/>
          </w:pPr>
          <w:r w:rsidRPr="00B71FDB">
            <w:rPr>
              <w:rStyle w:val="Platzhaltertext"/>
            </w:rPr>
            <w:t>Wählen Sie ein Element aus.</w:t>
          </w:r>
        </w:p>
      </w:docPartBody>
    </w:docPart>
    <w:docPart>
      <w:docPartPr>
        <w:name w:val="8CF8C1EB026F48BE911978FEBCF0BC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3DF6B9-F53C-481A-B8F0-EBBD5FE724A8}"/>
      </w:docPartPr>
      <w:docPartBody>
        <w:p w:rsidR="0083502F" w:rsidRDefault="00D55F00">
          <w:pPr>
            <w:pStyle w:val="8CF8C1EB026F48BE911978FEBCF0BC1C"/>
          </w:pPr>
          <w:r w:rsidRPr="000E6FBE">
            <w:rPr>
              <w:rStyle w:val="Platzhaltertext"/>
            </w:rPr>
            <w:t>Wählen Sie ein Element aus.</w:t>
          </w:r>
        </w:p>
      </w:docPartBody>
    </w:docPart>
    <w:docPart>
      <w:docPartPr>
        <w:name w:val="B832220D119446E98831FD82EBD538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1DDFC5-B849-431D-A125-6DE6F932129C}"/>
      </w:docPartPr>
      <w:docPartBody>
        <w:p w:rsidR="0083502F" w:rsidRDefault="00D55F00">
          <w:pPr>
            <w:pStyle w:val="B832220D119446E98831FD82EBD538ED"/>
          </w:pPr>
          <w:r w:rsidRPr="0027479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281C4FA68814BD1865A69CE00935C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FDC1AC-C76A-4CB9-B277-6BAAEEB3309B}"/>
      </w:docPartPr>
      <w:docPartBody>
        <w:p w:rsidR="0083502F" w:rsidRDefault="00D55F00">
          <w:pPr>
            <w:pStyle w:val="B281C4FA68814BD1865A69CE00935C11"/>
          </w:pPr>
          <w:r w:rsidRPr="000F43A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00"/>
    <w:rsid w:val="00425DDF"/>
    <w:rsid w:val="0083502F"/>
    <w:rsid w:val="00D55F00"/>
    <w:rsid w:val="00E2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3674A137F6943849E0C6519607180F3">
    <w:name w:val="A3674A137F6943849E0C6519607180F3"/>
  </w:style>
  <w:style w:type="paragraph" w:customStyle="1" w:styleId="CE4364A486834294AB63973622F027E5">
    <w:name w:val="CE4364A486834294AB63973622F027E5"/>
  </w:style>
  <w:style w:type="paragraph" w:customStyle="1" w:styleId="8CF8C1EB026F48BE911978FEBCF0BC1C">
    <w:name w:val="8CF8C1EB026F48BE911978FEBCF0BC1C"/>
  </w:style>
  <w:style w:type="paragraph" w:customStyle="1" w:styleId="B832220D119446E98831FD82EBD538ED">
    <w:name w:val="B832220D119446E98831FD82EBD538ED"/>
  </w:style>
  <w:style w:type="paragraph" w:customStyle="1" w:styleId="B281C4FA68814BD1865A69CE00935C11">
    <w:name w:val="B281C4FA68814BD1865A69CE00935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E630-7C1D-4401-9863-E5B2E352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Vorlage_EinverständniserklärungZurVeröffentlichungVonArbeiten</Template>
  <TotalTime>5953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</dc:creator>
  <cp:lastModifiedBy>Anastasia Nekrasova</cp:lastModifiedBy>
  <cp:revision>3</cp:revision>
  <cp:lastPrinted>2014-10-29T08:44:00Z</cp:lastPrinted>
  <dcterms:created xsi:type="dcterms:W3CDTF">2021-12-29T10:16:00Z</dcterms:created>
  <dcterms:modified xsi:type="dcterms:W3CDTF">2022-01-07T07:36:00Z</dcterms:modified>
</cp:coreProperties>
</file>